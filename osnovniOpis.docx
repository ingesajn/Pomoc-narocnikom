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9D" w:rsidRDefault="000877E9" w:rsidP="000877E9">
      <w:pPr>
        <w:jc w:val="center"/>
        <w:rPr>
          <w:b/>
          <w:sz w:val="32"/>
          <w:szCs w:val="32"/>
        </w:rPr>
      </w:pPr>
      <w:r w:rsidRPr="000877E9">
        <w:rPr>
          <w:b/>
          <w:sz w:val="32"/>
          <w:szCs w:val="32"/>
        </w:rPr>
        <w:t xml:space="preserve">PODATKOVNE BAZE </w:t>
      </w:r>
      <w:r>
        <w:rPr>
          <w:b/>
          <w:sz w:val="32"/>
          <w:szCs w:val="32"/>
        </w:rPr>
        <w:t>–</w:t>
      </w:r>
      <w:r w:rsidRPr="000877E9">
        <w:rPr>
          <w:b/>
          <w:sz w:val="32"/>
          <w:szCs w:val="32"/>
        </w:rPr>
        <w:t xml:space="preserve"> PROJEKT</w:t>
      </w:r>
    </w:p>
    <w:p w:rsidR="000877E9" w:rsidRDefault="000877E9" w:rsidP="000877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(Inge Šajn – 27091162)</w:t>
      </w:r>
    </w:p>
    <w:p w:rsidR="004E510B" w:rsidRDefault="004E510B" w:rsidP="000877E9">
      <w:pPr>
        <w:jc w:val="center"/>
        <w:rPr>
          <w:b/>
          <w:sz w:val="32"/>
          <w:szCs w:val="32"/>
        </w:rPr>
      </w:pPr>
    </w:p>
    <w:p w:rsidR="000877E9" w:rsidRPr="00E445B3" w:rsidRDefault="000877E9" w:rsidP="000877E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445B3">
        <w:rPr>
          <w:color w:val="FF0000"/>
          <w:sz w:val="24"/>
          <w:szCs w:val="24"/>
        </w:rPr>
        <w:t>OSNOVNA IDEJA O SPLETN</w:t>
      </w:r>
      <w:r w:rsidR="004E510B" w:rsidRPr="00E445B3">
        <w:rPr>
          <w:color w:val="FF0000"/>
          <w:sz w:val="24"/>
          <w:szCs w:val="24"/>
        </w:rPr>
        <w:t>I APLIKACIJI, NJENE LASTNOSTI IN UPORABA</w:t>
      </w:r>
    </w:p>
    <w:p w:rsidR="000877E9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 xml:space="preserve">Osnovna ideja je </w:t>
      </w:r>
      <w:r w:rsidRPr="00E445B3">
        <w:rPr>
          <w:b/>
          <w:i/>
          <w:sz w:val="24"/>
          <w:szCs w:val="24"/>
        </w:rPr>
        <w:t>izdelava spletne aplikacije za pomoč naročnikom</w:t>
      </w:r>
      <w:r>
        <w:rPr>
          <w:sz w:val="24"/>
          <w:szCs w:val="24"/>
        </w:rPr>
        <w:t xml:space="preserve"> telefonskega operaterja (recimo Simobil). Aplikacija bo naročniku pomagala spremljati njegovo naročniško stanje, da mu za pregled stanja o naročniških paketih in cenah telefonov na nekem paketu, ne bo vedno potrebno obiskovati operaterjeve poslovalnice.</w:t>
      </w:r>
    </w:p>
    <w:p w:rsidR="004E510B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 xml:space="preserve">Uporabnik se bo na stran prijavil z določenim uporabniškim imenom in geslom. </w:t>
      </w:r>
    </w:p>
    <w:p w:rsidR="004E510B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 xml:space="preserve">Izpisani bodo: </w:t>
      </w:r>
      <w:bookmarkStart w:id="0" w:name="_GoBack"/>
      <w:bookmarkEnd w:id="0"/>
    </w:p>
    <w:p w:rsidR="004E510B" w:rsidRDefault="004E510B" w:rsidP="0008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10B">
        <w:rPr>
          <w:sz w:val="24"/>
          <w:szCs w:val="24"/>
        </w:rPr>
        <w:t>njegovi osebni podatki,</w:t>
      </w:r>
    </w:p>
    <w:p w:rsidR="004E510B" w:rsidRDefault="004E510B" w:rsidP="000877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10B">
        <w:rPr>
          <w:sz w:val="24"/>
          <w:szCs w:val="24"/>
        </w:rPr>
        <w:t xml:space="preserve">njegovi podatki o trenutnem naročniškem paketu, </w:t>
      </w:r>
    </w:p>
    <w:p w:rsidR="004E510B" w:rsidRDefault="004E510B" w:rsidP="00087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dodane bodo lastnosti naročniških paketov (lastnosti, količina zakupljenih podatkov)</w:t>
      </w:r>
    </w:p>
    <w:p w:rsidR="004E510B" w:rsidRDefault="004E510B" w:rsidP="00087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možnost izbire nakupa novega telefona, ki ponuja določeno poračunano ceno na izbranem paketu (višina popusta na telefon je določena z izbiro paketa)</w:t>
      </w:r>
    </w:p>
    <w:p w:rsidR="004E510B" w:rsidRDefault="004E510B" w:rsidP="00087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lastnosti telefona</w:t>
      </w:r>
    </w:p>
    <w:p w:rsidR="004E510B" w:rsidRPr="004E510B" w:rsidRDefault="004E510B" w:rsidP="004E510B">
      <w:pPr>
        <w:pStyle w:val="ListParagraph"/>
        <w:rPr>
          <w:sz w:val="24"/>
          <w:szCs w:val="24"/>
        </w:rPr>
      </w:pPr>
    </w:p>
    <w:p w:rsidR="000877E9" w:rsidRPr="00E445B3" w:rsidRDefault="000877E9" w:rsidP="000877E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445B3">
        <w:rPr>
          <w:b/>
          <w:color w:val="FF0000"/>
          <w:sz w:val="24"/>
          <w:szCs w:val="24"/>
        </w:rPr>
        <w:t>PREDVIDENE</w:t>
      </w:r>
      <w:r w:rsidRPr="00E445B3">
        <w:rPr>
          <w:color w:val="FF0000"/>
          <w:sz w:val="24"/>
          <w:szCs w:val="24"/>
        </w:rPr>
        <w:t xml:space="preserve"> ENTITETE</w:t>
      </w:r>
    </w:p>
    <w:p w:rsidR="000877E9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>Tabela NAROČNIK – bo hranila id naročnika, uporabniško ime, geslo, osebne podatke o naročniku, izbran naročniški paket, izbran telefon, datum vezave (če je), …</w:t>
      </w:r>
    </w:p>
    <w:p w:rsidR="004E510B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>Tabela NAROČNIŠKI PAKET -  bo hranila id naročniškega paketa, lastnosti, višina popusta na telefon, …</w:t>
      </w:r>
    </w:p>
    <w:p w:rsidR="004E510B" w:rsidRDefault="004E510B" w:rsidP="000877E9">
      <w:pPr>
        <w:rPr>
          <w:sz w:val="24"/>
          <w:szCs w:val="24"/>
        </w:rPr>
      </w:pPr>
      <w:r>
        <w:rPr>
          <w:sz w:val="24"/>
          <w:szCs w:val="24"/>
        </w:rPr>
        <w:t>Tabela TELEFONI – id telefona, ime, lastnosti, osnovno ceno brez popusta, …</w:t>
      </w:r>
    </w:p>
    <w:p w:rsidR="00E445B3" w:rsidRDefault="00E445B3" w:rsidP="000877E9">
      <w:pPr>
        <w:rPr>
          <w:sz w:val="24"/>
          <w:szCs w:val="24"/>
        </w:rPr>
      </w:pPr>
      <w:r>
        <w:rPr>
          <w:sz w:val="24"/>
          <w:szCs w:val="24"/>
        </w:rPr>
        <w:t xml:space="preserve">Dodatno okence bo posebej računalo okvirno ceno izbranega telefona, glede na naročniški paket in višino popusta na tem izbranem paketu. </w:t>
      </w:r>
    </w:p>
    <w:p w:rsidR="000877E9" w:rsidRPr="00E445B3" w:rsidRDefault="000877E9" w:rsidP="000877E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445B3">
        <w:rPr>
          <w:color w:val="FF0000"/>
          <w:sz w:val="24"/>
          <w:szCs w:val="24"/>
        </w:rPr>
        <w:t>NAČRT IZVEDBE V ZAČETKU</w:t>
      </w:r>
    </w:p>
    <w:p w:rsidR="000877E9" w:rsidRPr="000877E9" w:rsidRDefault="00E445B3" w:rsidP="000877E9">
      <w:pPr>
        <w:rPr>
          <w:sz w:val="24"/>
          <w:szCs w:val="24"/>
        </w:rPr>
      </w:pPr>
      <w:r>
        <w:rPr>
          <w:sz w:val="24"/>
          <w:szCs w:val="24"/>
        </w:rPr>
        <w:t xml:space="preserve">V prvih tednih upam, da mi bo pred izdelavo osnutka aplikacije uspelo dokončno določiti in zgraditi tabele, oziroma celotno bazo podatkov. V nadaljevanju bom razmišljala tudi o nadgradnji. </w:t>
      </w:r>
    </w:p>
    <w:p w:rsidR="000877E9" w:rsidRPr="00E445B3" w:rsidRDefault="000877E9" w:rsidP="000877E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E445B3">
        <w:rPr>
          <w:color w:val="FF0000"/>
          <w:sz w:val="24"/>
          <w:szCs w:val="24"/>
        </w:rPr>
        <w:t>IDEJA / NAČRT ZA PRIDOBITEV PODATKOV</w:t>
      </w:r>
    </w:p>
    <w:p w:rsidR="00E445B3" w:rsidRDefault="00E445B3" w:rsidP="00E445B3">
      <w:pPr>
        <w:rPr>
          <w:sz w:val="24"/>
          <w:szCs w:val="24"/>
        </w:rPr>
      </w:pPr>
      <w:r>
        <w:rPr>
          <w:sz w:val="24"/>
          <w:szCs w:val="24"/>
        </w:rPr>
        <w:t xml:space="preserve">Baza podatkov o naročnikih in telefonskih številkah bo 'izmišljena'. Podatki o paketih in cenah telefonov in njihovih lastnosti bodo pridobljeni iz spletne Simobilove strani. </w:t>
      </w:r>
    </w:p>
    <w:p w:rsidR="00E445B3" w:rsidRPr="00E445B3" w:rsidRDefault="00E445B3" w:rsidP="00E445B3">
      <w:pPr>
        <w:rPr>
          <w:color w:val="FF0000"/>
          <w:sz w:val="24"/>
          <w:szCs w:val="24"/>
        </w:rPr>
      </w:pPr>
    </w:p>
    <w:sectPr w:rsidR="00E445B3" w:rsidRPr="00E4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1BE"/>
    <w:multiLevelType w:val="hybridMultilevel"/>
    <w:tmpl w:val="15C6948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92E22"/>
    <w:multiLevelType w:val="hybridMultilevel"/>
    <w:tmpl w:val="95F8D47E"/>
    <w:lvl w:ilvl="0" w:tplc="A080B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E9"/>
    <w:rsid w:val="000877E9"/>
    <w:rsid w:val="004E510B"/>
    <w:rsid w:val="0069762D"/>
    <w:rsid w:val="007B7FC8"/>
    <w:rsid w:val="00C30C79"/>
    <w:rsid w:val="00E31085"/>
    <w:rsid w:val="00E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A5961-CBBC-40DC-B914-8B44FFAB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1EDA5-BA62-428E-931C-1FDFD839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C9EB9964.dotm</Template>
  <TotalTime>60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Šajn</dc:creator>
  <cp:keywords/>
  <dc:description/>
  <cp:lastModifiedBy>Inge Šajn</cp:lastModifiedBy>
  <cp:revision>2</cp:revision>
  <dcterms:created xsi:type="dcterms:W3CDTF">2014-11-24T09:24:00Z</dcterms:created>
  <dcterms:modified xsi:type="dcterms:W3CDTF">2014-11-24T10:24:00Z</dcterms:modified>
</cp:coreProperties>
</file>